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9D29" w14:textId="40FB7B58" w:rsidR="00E81978" w:rsidRPr="00DD2A78" w:rsidRDefault="005C27AF">
      <w:pPr>
        <w:pStyle w:val="Title"/>
        <w:rPr>
          <w:sz w:val="28"/>
          <w:szCs w:val="28"/>
        </w:rPr>
      </w:pPr>
      <w:sdt>
        <w:sdtPr>
          <w:rPr>
            <w:b/>
            <w:bCs/>
            <w:sz w:val="32"/>
            <w:szCs w:val="32"/>
          </w:rPr>
          <w:alias w:val="Title:"/>
          <w:tag w:val="Title:"/>
          <w:id w:val="726351117"/>
          <w:placeholder>
            <w:docPart w:val="BD6CD2F979724F59BEB46B21B75318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C1C6E">
            <w:rPr>
              <w:b/>
              <w:bCs/>
              <w:sz w:val="32"/>
              <w:szCs w:val="32"/>
            </w:rPr>
            <w:t>Project Plan for Coastal Cafe</w:t>
          </w:r>
        </w:sdtContent>
      </w:sdt>
    </w:p>
    <w:p w14:paraId="323824A3" w14:textId="77777777" w:rsidR="00DD2A78" w:rsidRDefault="00DD2A78" w:rsidP="00DD2A78">
      <w:pPr>
        <w:pStyle w:val="Title2"/>
        <w:jc w:val="left"/>
        <w:rPr>
          <w:sz w:val="28"/>
          <w:szCs w:val="28"/>
        </w:rPr>
      </w:pPr>
    </w:p>
    <w:p w14:paraId="66E46F78" w14:textId="77777777" w:rsidR="00DD2A78" w:rsidRDefault="00DD2A78" w:rsidP="00B823AA">
      <w:pPr>
        <w:pStyle w:val="Title2"/>
        <w:rPr>
          <w:sz w:val="28"/>
          <w:szCs w:val="28"/>
        </w:rPr>
      </w:pPr>
    </w:p>
    <w:p w14:paraId="39DEE07D" w14:textId="77777777" w:rsidR="00DD2A78" w:rsidRDefault="00DD2A78" w:rsidP="00DD2A78">
      <w:pPr>
        <w:pStyle w:val="Title2"/>
        <w:rPr>
          <w:sz w:val="28"/>
          <w:szCs w:val="28"/>
        </w:rPr>
      </w:pPr>
      <w:proofErr w:type="spellStart"/>
      <w:r w:rsidRPr="00DD2A78">
        <w:rPr>
          <w:sz w:val="28"/>
          <w:szCs w:val="28"/>
        </w:rPr>
        <w:t>Wenqi</w:t>
      </w:r>
      <w:proofErr w:type="spellEnd"/>
      <w:r w:rsidRPr="00DD2A78">
        <w:rPr>
          <w:sz w:val="28"/>
          <w:szCs w:val="28"/>
        </w:rPr>
        <w:t xml:space="preserve"> Xia</w:t>
      </w:r>
    </w:p>
    <w:p w14:paraId="72D8E149" w14:textId="12A0B225" w:rsidR="00DD2A78" w:rsidRPr="00DD2A78" w:rsidRDefault="00DD2A78" w:rsidP="00DD2A78">
      <w:pPr>
        <w:pStyle w:val="Title2"/>
        <w:rPr>
          <w:sz w:val="28"/>
          <w:szCs w:val="28"/>
        </w:rPr>
      </w:pPr>
      <w:r w:rsidRPr="00DD2A78">
        <w:rPr>
          <w:sz w:val="28"/>
          <w:szCs w:val="28"/>
        </w:rPr>
        <w:t>NUID 001385402</w:t>
      </w:r>
    </w:p>
    <w:p w14:paraId="1C147228" w14:textId="3C4CF202" w:rsidR="00E81978" w:rsidRDefault="00DD2A78" w:rsidP="00DD2A78">
      <w:pPr>
        <w:pStyle w:val="Title2"/>
        <w:rPr>
          <w:sz w:val="28"/>
          <w:szCs w:val="28"/>
        </w:rPr>
      </w:pPr>
      <w:r w:rsidRPr="00DD2A78">
        <w:rPr>
          <w:sz w:val="28"/>
          <w:szCs w:val="28"/>
        </w:rPr>
        <w:t>Northeastern University</w:t>
      </w:r>
    </w:p>
    <w:p w14:paraId="6EED0879" w14:textId="166AEA51" w:rsidR="00DD2A78" w:rsidRDefault="00DD2A78" w:rsidP="00DD2A78">
      <w:pPr>
        <w:pStyle w:val="Title2"/>
        <w:rPr>
          <w:sz w:val="28"/>
          <w:szCs w:val="28"/>
        </w:rPr>
      </w:pPr>
    </w:p>
    <w:p w14:paraId="14DB2402" w14:textId="36012DC1" w:rsidR="00DD2A78" w:rsidRDefault="00DD2A78" w:rsidP="00DD2A78">
      <w:pPr>
        <w:pStyle w:val="Title2"/>
        <w:rPr>
          <w:sz w:val="28"/>
          <w:szCs w:val="28"/>
        </w:rPr>
      </w:pPr>
    </w:p>
    <w:p w14:paraId="66451476" w14:textId="032EDA6C" w:rsidR="00DD2A78" w:rsidRDefault="00DD2A78" w:rsidP="00DD2A78">
      <w:pPr>
        <w:pStyle w:val="Title2"/>
        <w:rPr>
          <w:sz w:val="28"/>
          <w:szCs w:val="28"/>
        </w:rPr>
      </w:pPr>
    </w:p>
    <w:p w14:paraId="06C10F40" w14:textId="3772AE71" w:rsidR="00DD2A78" w:rsidRDefault="00DD2A78" w:rsidP="00DD2A78">
      <w:pPr>
        <w:pStyle w:val="Title2"/>
        <w:jc w:val="left"/>
        <w:rPr>
          <w:sz w:val="28"/>
          <w:szCs w:val="28"/>
        </w:rPr>
      </w:pPr>
    </w:p>
    <w:p w14:paraId="459AF4A0" w14:textId="77777777" w:rsidR="00DD2A78" w:rsidRPr="00DD2A78" w:rsidRDefault="00DD2A78" w:rsidP="00DD2A78">
      <w:pPr>
        <w:pStyle w:val="Title2"/>
        <w:rPr>
          <w:sz w:val="28"/>
          <w:szCs w:val="28"/>
        </w:rPr>
      </w:pPr>
    </w:p>
    <w:p w14:paraId="2E8869F0" w14:textId="77777777" w:rsidR="00DD2A78" w:rsidRPr="00DD2A78" w:rsidRDefault="005C27AF" w:rsidP="00DD2A78">
      <w:pPr>
        <w:pStyle w:val="Title2"/>
      </w:pPr>
      <w:hyperlink r:id="rId9" w:tooltip="ITC6355 81923 Web App Design &amp; Development SEC 01 Spring 2020 CPS [VTC-B-HY] ITC6355.81923.202035" w:history="1">
        <w:r w:rsidR="00DD2A78" w:rsidRPr="00DD2A78">
          <w:t>ITC6355 81923 Web App Design &amp; Development SEC 01 Spring 2020</w:t>
        </w:r>
      </w:hyperlink>
    </w:p>
    <w:p w14:paraId="3DC4441A" w14:textId="56C36E22" w:rsidR="00DD2A78" w:rsidRPr="00DD2A78" w:rsidRDefault="00DD2A78" w:rsidP="00DD2A78">
      <w:pPr>
        <w:pStyle w:val="Title2"/>
      </w:pPr>
      <w:r w:rsidRPr="00DD2A78">
        <w:t xml:space="preserve">Professor: Amin </w:t>
      </w:r>
      <w:proofErr w:type="spellStart"/>
      <w:r w:rsidRPr="00DD2A78">
        <w:t>Karimpour</w:t>
      </w:r>
      <w:proofErr w:type="spellEnd"/>
    </w:p>
    <w:p w14:paraId="2D755D1B" w14:textId="3E0C4064" w:rsidR="00DD2A78" w:rsidRPr="00DD2A78" w:rsidRDefault="00DD2A78" w:rsidP="00DD2A78">
      <w:pPr>
        <w:pStyle w:val="Title2"/>
      </w:pPr>
      <w:r w:rsidRPr="00DD2A78">
        <w:t>May 25, 2020</w:t>
      </w:r>
    </w:p>
    <w:p w14:paraId="576C30D6" w14:textId="4DECF19B" w:rsidR="00E81978" w:rsidRDefault="00E81978" w:rsidP="00B823AA">
      <w:pPr>
        <w:pStyle w:val="Title2"/>
      </w:pPr>
    </w:p>
    <w:p w14:paraId="355237C4" w14:textId="77777777" w:rsidR="00050C34" w:rsidRDefault="00050C34" w:rsidP="002C2CAC">
      <w:pPr>
        <w:pStyle w:val="NoSpacing"/>
      </w:pPr>
    </w:p>
    <w:p w14:paraId="2F1E14DC" w14:textId="77777777" w:rsidR="00AC1C6E" w:rsidRDefault="00AC1C6E" w:rsidP="00050C34">
      <w:pPr>
        <w:pStyle w:val="NoSpacing"/>
      </w:pPr>
    </w:p>
    <w:p w14:paraId="0E9CE906" w14:textId="5EAD0823" w:rsidR="00050C34" w:rsidRPr="00AC1C6E" w:rsidRDefault="00050C34" w:rsidP="00050C34">
      <w:pPr>
        <w:pStyle w:val="NoSpacing"/>
        <w:rPr>
          <w:b/>
          <w:bCs/>
        </w:rPr>
      </w:pPr>
      <w:r w:rsidRPr="00AC1C6E">
        <w:rPr>
          <w:b/>
          <w:bCs/>
        </w:rPr>
        <w:lastRenderedPageBreak/>
        <w:t>Background</w:t>
      </w:r>
    </w:p>
    <w:p w14:paraId="34106269" w14:textId="6EF9DF4F" w:rsidR="00050C34" w:rsidRDefault="00050C34" w:rsidP="00050C34">
      <w:pPr>
        <w:pStyle w:val="NoSpacing"/>
      </w:pPr>
      <w:r>
        <w:t>Due to the unprecedented pandemic in 2020, the coastal café is one of the small startups which has been seriously hit by its business. Seeking for a new way to fit in the</w:t>
      </w:r>
      <w:r w:rsidR="00800D3D">
        <w:t xml:space="preserve"> marketing environment, it is planning to switch from a traditional bricks-and-mortar store to an online store. </w:t>
      </w:r>
      <w:r w:rsidR="00747B5A">
        <w:t>It needs an official website to showcase its products and get the online orders from customers.</w:t>
      </w:r>
    </w:p>
    <w:p w14:paraId="54265CA5" w14:textId="26423580" w:rsidR="00050C34" w:rsidRPr="00AC1C6E" w:rsidRDefault="00050C34" w:rsidP="002C2CAC">
      <w:pPr>
        <w:pStyle w:val="NoSpacing"/>
        <w:rPr>
          <w:b/>
          <w:bCs/>
        </w:rPr>
      </w:pPr>
      <w:r w:rsidRPr="00AC1C6E">
        <w:rPr>
          <w:b/>
          <w:bCs/>
        </w:rPr>
        <w:t>Objectives</w:t>
      </w:r>
    </w:p>
    <w:p w14:paraId="67441E88" w14:textId="77777777" w:rsidR="00050C34" w:rsidRDefault="00050C34" w:rsidP="00050C34">
      <w:pPr>
        <w:pStyle w:val="NoSpacing"/>
        <w:numPr>
          <w:ilvl w:val="0"/>
          <w:numId w:val="17"/>
        </w:numPr>
      </w:pPr>
      <w:r>
        <w:t>Introduce the café and showcase its products from the official website</w:t>
      </w:r>
    </w:p>
    <w:p w14:paraId="3B5447E9" w14:textId="77777777" w:rsidR="00050C34" w:rsidRDefault="00050C34" w:rsidP="00050C34">
      <w:pPr>
        <w:pStyle w:val="NoSpacing"/>
        <w:numPr>
          <w:ilvl w:val="0"/>
          <w:numId w:val="17"/>
        </w:numPr>
      </w:pPr>
      <w:r>
        <w:t>Build the brand to increase popularity and sales by digital promotions</w:t>
      </w:r>
    </w:p>
    <w:p w14:paraId="550B376E" w14:textId="3037A4A3" w:rsidR="00050C34" w:rsidRDefault="00050C34" w:rsidP="002C2CAC">
      <w:pPr>
        <w:pStyle w:val="NoSpacing"/>
        <w:numPr>
          <w:ilvl w:val="0"/>
          <w:numId w:val="17"/>
        </w:numPr>
      </w:pPr>
      <w:r>
        <w:t>Make access to online order of drinks and food</w:t>
      </w:r>
    </w:p>
    <w:p w14:paraId="750F508B" w14:textId="2E3220F0" w:rsidR="002C2CAC" w:rsidRPr="00AC1C6E" w:rsidRDefault="002C2CAC" w:rsidP="002C2CAC">
      <w:pPr>
        <w:pStyle w:val="NoSpacing"/>
        <w:rPr>
          <w:b/>
          <w:bCs/>
        </w:rPr>
      </w:pPr>
      <w:r w:rsidRPr="00AC1C6E">
        <w:rPr>
          <w:b/>
          <w:bCs/>
        </w:rPr>
        <w:t>Target Audience:</w:t>
      </w:r>
    </w:p>
    <w:p w14:paraId="282353A8" w14:textId="32FE4877" w:rsidR="002C2CAC" w:rsidRDefault="002C2CAC" w:rsidP="002C2CAC">
      <w:pPr>
        <w:pStyle w:val="NoSpacing"/>
        <w:numPr>
          <w:ilvl w:val="0"/>
          <w:numId w:val="18"/>
        </w:numPr>
      </w:pPr>
      <w:r>
        <w:t>18+</w:t>
      </w:r>
    </w:p>
    <w:p w14:paraId="602EBCB1" w14:textId="0131BC9A" w:rsidR="002C2CAC" w:rsidRDefault="002C2CAC" w:rsidP="002C2CAC">
      <w:pPr>
        <w:pStyle w:val="NoSpacing"/>
        <w:numPr>
          <w:ilvl w:val="0"/>
          <w:numId w:val="18"/>
        </w:numPr>
      </w:pPr>
      <w:r>
        <w:t>Commuters and passengers at Malden T Station</w:t>
      </w:r>
    </w:p>
    <w:p w14:paraId="65C7CDE5" w14:textId="53202036" w:rsidR="002C2CAC" w:rsidRDefault="002C2CAC" w:rsidP="002C2CAC">
      <w:pPr>
        <w:pStyle w:val="NoSpacing"/>
        <w:numPr>
          <w:ilvl w:val="0"/>
          <w:numId w:val="18"/>
        </w:numPr>
      </w:pPr>
      <w:r>
        <w:t>Neighbors live within 3 miles of Malden area</w:t>
      </w:r>
    </w:p>
    <w:p w14:paraId="1280A4A4" w14:textId="3ADFEE37" w:rsidR="003B7118" w:rsidRDefault="003B7118" w:rsidP="002C2CAC">
      <w:pPr>
        <w:pStyle w:val="NoSpacing"/>
        <w:numPr>
          <w:ilvl w:val="0"/>
          <w:numId w:val="18"/>
        </w:numPr>
      </w:pPr>
      <w:r>
        <w:t>Have access to the website via mobile or desktop</w:t>
      </w:r>
    </w:p>
    <w:p w14:paraId="5796343B" w14:textId="4BC420EB" w:rsidR="002C2CAC" w:rsidRPr="00AC1C6E" w:rsidRDefault="0063416C" w:rsidP="002C2CAC">
      <w:pPr>
        <w:pStyle w:val="NoSpacing"/>
        <w:rPr>
          <w:b/>
          <w:bCs/>
        </w:rPr>
      </w:pPr>
      <w:r w:rsidRPr="00AC1C6E">
        <w:rPr>
          <w:b/>
          <w:bCs/>
        </w:rPr>
        <w:t>Site Type</w:t>
      </w:r>
    </w:p>
    <w:p w14:paraId="3E2FB5BE" w14:textId="52C6CEB6" w:rsidR="003B7118" w:rsidRDefault="003B7118" w:rsidP="003B7118">
      <w:pPr>
        <w:pStyle w:val="NoSpacing"/>
        <w:numPr>
          <w:ilvl w:val="0"/>
          <w:numId w:val="21"/>
        </w:numPr>
      </w:pPr>
      <w:r>
        <w:t>Ecommerce</w:t>
      </w:r>
      <w:r w:rsidR="001D3F65">
        <w:t xml:space="preserve"> (with the functionality to </w:t>
      </w:r>
      <w:r w:rsidR="00FE1AC5">
        <w:t xml:space="preserve">select from menu and </w:t>
      </w:r>
      <w:r w:rsidR="001D3F65">
        <w:t>make online order</w:t>
      </w:r>
      <w:r w:rsidR="00FE1AC5">
        <w:t>s</w:t>
      </w:r>
      <w:r w:rsidR="001D3F65">
        <w:t>)</w:t>
      </w:r>
    </w:p>
    <w:p w14:paraId="67EB7C7D" w14:textId="39B1C077" w:rsidR="001D3F65" w:rsidRPr="00AC1C6E" w:rsidRDefault="003B7118" w:rsidP="003B7118">
      <w:pPr>
        <w:pStyle w:val="NoSpacing"/>
        <w:rPr>
          <w:b/>
          <w:bCs/>
        </w:rPr>
      </w:pPr>
      <w:r w:rsidRPr="00AC1C6E">
        <w:rPr>
          <w:b/>
          <w:bCs/>
        </w:rPr>
        <w:t>Design Type</w:t>
      </w:r>
    </w:p>
    <w:p w14:paraId="605C83FB" w14:textId="22CD5139" w:rsidR="003B7118" w:rsidRPr="003B7118" w:rsidRDefault="003B7118" w:rsidP="001D3F65">
      <w:pPr>
        <w:pStyle w:val="NoSpacing"/>
        <w:numPr>
          <w:ilvl w:val="0"/>
          <w:numId w:val="21"/>
        </w:numPr>
      </w:pPr>
      <w:r w:rsidRPr="003B7118">
        <w:t>Fluid</w:t>
      </w:r>
    </w:p>
    <w:p w14:paraId="58400DB9" w14:textId="73315704" w:rsidR="003B7118" w:rsidRDefault="003B7118" w:rsidP="001D3F65">
      <w:pPr>
        <w:pStyle w:val="NoSpacing"/>
        <w:numPr>
          <w:ilvl w:val="0"/>
          <w:numId w:val="21"/>
        </w:numPr>
      </w:pPr>
      <w:r w:rsidRPr="003B7118">
        <w:t>Responsive</w:t>
      </w:r>
    </w:p>
    <w:p w14:paraId="46E420B9" w14:textId="61D9F606" w:rsidR="001D3F65" w:rsidRPr="00AC1C6E" w:rsidRDefault="00FE1AC5" w:rsidP="001D3F65">
      <w:pPr>
        <w:pStyle w:val="NoSpacing"/>
        <w:rPr>
          <w:b/>
          <w:bCs/>
        </w:rPr>
      </w:pPr>
      <w:r w:rsidRPr="00AC1C6E">
        <w:rPr>
          <w:b/>
          <w:bCs/>
        </w:rPr>
        <w:t>Budget</w:t>
      </w:r>
    </w:p>
    <w:p w14:paraId="01C02B6F" w14:textId="692445B5" w:rsidR="00FE1AC5" w:rsidRDefault="00FE1AC5" w:rsidP="00FE1AC5">
      <w:pPr>
        <w:pStyle w:val="NoSpacing"/>
        <w:numPr>
          <w:ilvl w:val="0"/>
          <w:numId w:val="22"/>
        </w:numPr>
      </w:pPr>
      <w:r>
        <w:t xml:space="preserve">Concerning that it is a startup company, its budget is limited. </w:t>
      </w:r>
      <w:proofErr w:type="gramStart"/>
      <w:r>
        <w:t>I’ll</w:t>
      </w:r>
      <w:proofErr w:type="gramEnd"/>
      <w:r>
        <w:t xml:space="preserve"> recommend the “pay as you go” mode with no extra expense</w:t>
      </w:r>
    </w:p>
    <w:p w14:paraId="6747EABC" w14:textId="77777777" w:rsidR="00AC1C6E" w:rsidRDefault="00AC1C6E" w:rsidP="00FE1AC5">
      <w:pPr>
        <w:pStyle w:val="NoSpacing"/>
      </w:pPr>
    </w:p>
    <w:p w14:paraId="2E8BCB4A" w14:textId="30131636" w:rsidR="00FE1AC5" w:rsidRPr="00AC1C6E" w:rsidRDefault="00FE1AC5" w:rsidP="00FE1AC5">
      <w:pPr>
        <w:pStyle w:val="NoSpacing"/>
        <w:rPr>
          <w:b/>
          <w:bCs/>
        </w:rPr>
      </w:pPr>
      <w:r w:rsidRPr="00AC1C6E">
        <w:rPr>
          <w:b/>
          <w:bCs/>
        </w:rPr>
        <w:lastRenderedPageBreak/>
        <w:t>Timeline</w:t>
      </w:r>
    </w:p>
    <w:tbl>
      <w:tblPr>
        <w:tblW w:w="11160" w:type="dxa"/>
        <w:tblInd w:w="-905" w:type="dxa"/>
        <w:tblLook w:val="04A0" w:firstRow="1" w:lastRow="0" w:firstColumn="1" w:lastColumn="0" w:noHBand="0" w:noVBand="1"/>
      </w:tblPr>
      <w:tblGrid>
        <w:gridCol w:w="960"/>
        <w:gridCol w:w="1760"/>
        <w:gridCol w:w="7480"/>
        <w:gridCol w:w="960"/>
      </w:tblGrid>
      <w:tr w:rsidR="002D7BBD" w:rsidRPr="002D7BBD" w14:paraId="24028B33" w14:textId="77777777" w:rsidTr="002D7BBD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C1B6C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zh-CN"/>
              </w:rPr>
              <w:t>Week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4CBF0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zh-CN"/>
              </w:rPr>
              <w:t>Date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07786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zh-CN"/>
              </w:rPr>
              <w:t>Milestone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63881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zh-CN"/>
              </w:rPr>
              <w:t>Status</w:t>
            </w:r>
          </w:p>
        </w:tc>
      </w:tr>
      <w:tr w:rsidR="002D7BBD" w:rsidRPr="002D7BBD" w14:paraId="48EE8808" w14:textId="77777777" w:rsidTr="002D7BBD">
        <w:trPr>
          <w:trHeight w:val="10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2F14E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005A4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05/27/20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54948" w14:textId="77777777" w:rsidR="002D7BBD" w:rsidRPr="002D7BBD" w:rsidRDefault="002D7BBD" w:rsidP="002D7BB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IT project plan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Wireframe mockup/Storyboard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Create an HTML5 document for landing 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92DCB" w14:textId="77777777" w:rsidR="002D7BBD" w:rsidRPr="002D7BBD" w:rsidRDefault="002D7BBD" w:rsidP="002D7BB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done</w:t>
            </w:r>
          </w:p>
        </w:tc>
      </w:tr>
      <w:tr w:rsidR="002D7BBD" w:rsidRPr="002D7BBD" w14:paraId="61E4BB54" w14:textId="77777777" w:rsidTr="002D7BBD">
        <w:trPr>
          <w:trHeight w:val="2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57918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34D8E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06/03/20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33781" w14:textId="77777777" w:rsidR="002D7BBD" w:rsidRPr="002D7BBD" w:rsidRDefault="002D7BBD" w:rsidP="002D7BB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logo design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images selection &amp; design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finalize theme/site color/font formats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Update &amp; create HTML5 documents for landing page/subpages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Preview web pages on different devices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Render features with CSS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Markup/CSS validation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4FE19" w14:textId="77777777" w:rsidR="002D7BBD" w:rsidRPr="002D7BBD" w:rsidRDefault="002D7BBD" w:rsidP="002D7BB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done</w:t>
            </w:r>
          </w:p>
        </w:tc>
      </w:tr>
      <w:tr w:rsidR="002D7BBD" w:rsidRPr="002D7BBD" w14:paraId="2CA060CD" w14:textId="77777777" w:rsidTr="002D7BBD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372D7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9561A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06/10/20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925E5" w14:textId="77777777" w:rsidR="002D7BBD" w:rsidRPr="002D7BBD" w:rsidRDefault="002D7BBD" w:rsidP="002D7BB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Render features with CSS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Add slideshows/scrolling images on landing page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Add magnifying effect to images on menu page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Add contact form on contact page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Markup/CSS validation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FA52C" w14:textId="77777777" w:rsidR="002D7BBD" w:rsidRPr="002D7BBD" w:rsidRDefault="002D7BBD" w:rsidP="002D7BB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done</w:t>
            </w:r>
          </w:p>
        </w:tc>
      </w:tr>
      <w:tr w:rsidR="002D7BBD" w:rsidRPr="002D7BBD" w14:paraId="120B6EDF" w14:textId="77777777" w:rsidTr="002D7BB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E6DD1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7C07F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06/17/20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08C40" w14:textId="77777777" w:rsidR="002D7BBD" w:rsidRPr="002D7BBD" w:rsidRDefault="002D7BBD" w:rsidP="002D7BB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Render "order" page's features with JavaScript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12AFF" w14:textId="77777777" w:rsidR="002D7BBD" w:rsidRPr="002D7BBD" w:rsidRDefault="002D7BBD" w:rsidP="002D7BB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done</w:t>
            </w:r>
          </w:p>
        </w:tc>
      </w:tr>
      <w:tr w:rsidR="002D7BBD" w:rsidRPr="002D7BBD" w14:paraId="45759457" w14:textId="77777777" w:rsidTr="002D7BBD">
        <w:trPr>
          <w:trHeight w:val="2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91995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7484B" w14:textId="77777777" w:rsidR="002D7BBD" w:rsidRPr="002D7BBD" w:rsidRDefault="002D7BBD" w:rsidP="002D7B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06/20/20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D0C96" w14:textId="77777777" w:rsidR="002D7BBD" w:rsidRPr="002D7BBD" w:rsidRDefault="002D7BBD" w:rsidP="002D7BB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Adjust the layout of "online order" function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Add "go to top" button on "order" page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Link "</w:t>
            </w:r>
            <w:proofErr w:type="spellStart"/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Googld</w:t>
            </w:r>
            <w:proofErr w:type="spellEnd"/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 xml:space="preserve"> Map" on "contact" page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Add popup window to "submit" button on "contact" page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 xml:space="preserve">Upgrade to responsive footer 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Markup/CSS validation</w:t>
            </w: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br/>
              <w:t>Website goes live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897D4" w14:textId="77777777" w:rsidR="002D7BBD" w:rsidRPr="002D7BBD" w:rsidRDefault="002D7BBD" w:rsidP="002D7BB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</w:pPr>
            <w:r w:rsidRPr="002D7BB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zh-CN"/>
              </w:rPr>
              <w:t>done</w:t>
            </w:r>
          </w:p>
        </w:tc>
      </w:tr>
    </w:tbl>
    <w:p w14:paraId="7BBBA535" w14:textId="77777777" w:rsidR="00FE1AC5" w:rsidRDefault="00FE1AC5" w:rsidP="00FE1AC5">
      <w:pPr>
        <w:pStyle w:val="NoSpacing"/>
      </w:pPr>
    </w:p>
    <w:p w14:paraId="32495DA3" w14:textId="1E00D9D2" w:rsidR="00FE1AC5" w:rsidRPr="00AC1C6E" w:rsidRDefault="00573D89" w:rsidP="00FE1AC5">
      <w:pPr>
        <w:pStyle w:val="NoSpacing"/>
        <w:rPr>
          <w:b/>
          <w:bCs/>
        </w:rPr>
      </w:pPr>
      <w:r w:rsidRPr="00AC1C6E">
        <w:rPr>
          <w:rFonts w:hint="eastAsia"/>
          <w:b/>
          <w:bCs/>
          <w:lang w:eastAsia="zh-CN"/>
        </w:rPr>
        <w:t>Con</w:t>
      </w:r>
      <w:r w:rsidRPr="00AC1C6E">
        <w:rPr>
          <w:b/>
          <w:bCs/>
        </w:rPr>
        <w:t>tact</w:t>
      </w:r>
    </w:p>
    <w:p w14:paraId="21B104D0" w14:textId="50771A37" w:rsidR="00573D89" w:rsidRDefault="00573D89" w:rsidP="00573D89">
      <w:pPr>
        <w:pStyle w:val="NoSpacing"/>
        <w:numPr>
          <w:ilvl w:val="0"/>
          <w:numId w:val="22"/>
        </w:numPr>
      </w:pPr>
      <w:r>
        <w:t xml:space="preserve">Project leader – </w:t>
      </w:r>
      <w:proofErr w:type="spellStart"/>
      <w:r>
        <w:t>Wenqi</w:t>
      </w:r>
      <w:proofErr w:type="spellEnd"/>
      <w:r>
        <w:t xml:space="preserve"> Xia </w:t>
      </w:r>
      <w:hyperlink r:id="rId10" w:history="1">
        <w:r w:rsidRPr="00B66D98">
          <w:rPr>
            <w:rStyle w:val="Hyperlink"/>
          </w:rPr>
          <w:t>xia.w@northeastern.edu</w:t>
        </w:r>
      </w:hyperlink>
      <w:r>
        <w:t xml:space="preserve"> </w:t>
      </w:r>
    </w:p>
    <w:p w14:paraId="77FB93EA" w14:textId="2D9FC423" w:rsidR="00573D89" w:rsidRDefault="00573D89" w:rsidP="00573D89">
      <w:pPr>
        <w:pStyle w:val="NoSpacing"/>
        <w:numPr>
          <w:ilvl w:val="0"/>
          <w:numId w:val="22"/>
        </w:numPr>
      </w:pPr>
      <w:r>
        <w:t xml:space="preserve">Client representative – Nancy Lee </w:t>
      </w:r>
      <w:hyperlink r:id="rId11" w:history="1">
        <w:r w:rsidRPr="00B66D98">
          <w:rPr>
            <w:rStyle w:val="Hyperlink"/>
          </w:rPr>
          <w:t>nancy.l@coastalcafe.com</w:t>
        </w:r>
      </w:hyperlink>
    </w:p>
    <w:p w14:paraId="4942A01C" w14:textId="77777777" w:rsidR="00DD2A78" w:rsidRDefault="00DD2A78">
      <w:pPr>
        <w:pStyle w:val="NoSpacing"/>
      </w:pPr>
    </w:p>
    <w:sectPr w:rsidR="00DD2A78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AE48B" w14:textId="77777777" w:rsidR="005C27AF" w:rsidRDefault="005C27AF">
      <w:pPr>
        <w:spacing w:line="240" w:lineRule="auto"/>
      </w:pPr>
      <w:r>
        <w:separator/>
      </w:r>
    </w:p>
    <w:p w14:paraId="6B2E48DD" w14:textId="77777777" w:rsidR="005C27AF" w:rsidRDefault="005C27AF"/>
  </w:endnote>
  <w:endnote w:type="continuationSeparator" w:id="0">
    <w:p w14:paraId="5AC53543" w14:textId="77777777" w:rsidR="005C27AF" w:rsidRDefault="005C27AF">
      <w:pPr>
        <w:spacing w:line="240" w:lineRule="auto"/>
      </w:pPr>
      <w:r>
        <w:continuationSeparator/>
      </w:r>
    </w:p>
    <w:p w14:paraId="5A99240E" w14:textId="77777777" w:rsidR="005C27AF" w:rsidRDefault="005C2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F29A5" w14:textId="77777777" w:rsidR="005C27AF" w:rsidRDefault="005C27AF">
      <w:pPr>
        <w:spacing w:line="240" w:lineRule="auto"/>
      </w:pPr>
      <w:r>
        <w:separator/>
      </w:r>
    </w:p>
    <w:p w14:paraId="36DD5471" w14:textId="77777777" w:rsidR="005C27AF" w:rsidRDefault="005C27AF"/>
  </w:footnote>
  <w:footnote w:type="continuationSeparator" w:id="0">
    <w:p w14:paraId="05B56CF0" w14:textId="77777777" w:rsidR="005C27AF" w:rsidRDefault="005C27AF">
      <w:pPr>
        <w:spacing w:line="240" w:lineRule="auto"/>
      </w:pPr>
      <w:r>
        <w:continuationSeparator/>
      </w:r>
    </w:p>
    <w:p w14:paraId="1C20E52B" w14:textId="77777777" w:rsidR="005C27AF" w:rsidRDefault="005C27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7791B" w14:textId="454722E5" w:rsidR="00E81978" w:rsidRDefault="005C27AF">
    <w:pPr>
      <w:pStyle w:val="Header"/>
    </w:pPr>
    <w:sdt>
      <w:sdtPr>
        <w:rPr>
          <w:caps/>
        </w:rPr>
        <w:alias w:val="Running head"/>
        <w:tag w:val=""/>
        <w:id w:val="12739865"/>
        <w:placeholder>
          <w:docPart w:val="363BB445B48149849F35F5C16CAEB82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73D89" w:rsidRPr="00573D89">
          <w:rPr>
            <w:caps/>
          </w:rPr>
          <w:t>PROJECT PLAN FOR COASTAL CAFÉ</w:t>
        </w:r>
        <w:r w:rsidR="00573D89" w:rsidRPr="00573D89">
          <w:rPr>
            <w:caps/>
          </w:rPr>
          <w:tab/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2F590" w14:textId="1DEFB423" w:rsidR="00E81978" w:rsidRPr="00DD2A78" w:rsidRDefault="00DD2A78">
    <w:pPr>
      <w:pStyle w:val="Header"/>
      <w:rPr>
        <w:rStyle w:val="Strong"/>
      </w:rPr>
    </w:pPr>
    <w:r>
      <w:rPr>
        <w:rStyle w:val="Strong"/>
      </w:rPr>
      <w:t>Project plan for coastal café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C040CB2"/>
    <w:multiLevelType w:val="hybridMultilevel"/>
    <w:tmpl w:val="83D4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D670B"/>
    <w:multiLevelType w:val="multilevel"/>
    <w:tmpl w:val="A8F4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4454B"/>
    <w:multiLevelType w:val="hybridMultilevel"/>
    <w:tmpl w:val="1FEE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E25CC"/>
    <w:multiLevelType w:val="hybridMultilevel"/>
    <w:tmpl w:val="2A80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B3407"/>
    <w:multiLevelType w:val="hybridMultilevel"/>
    <w:tmpl w:val="6EEA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AE45E85"/>
    <w:multiLevelType w:val="multilevel"/>
    <w:tmpl w:val="BC48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E4C2141"/>
    <w:multiLevelType w:val="hybridMultilevel"/>
    <w:tmpl w:val="E3F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0"/>
  </w:num>
  <w:num w:numId="13">
    <w:abstractNumId w:val="17"/>
  </w:num>
  <w:num w:numId="14">
    <w:abstractNumId w:val="15"/>
  </w:num>
  <w:num w:numId="15">
    <w:abstractNumId w:val="18"/>
  </w:num>
  <w:num w:numId="16">
    <w:abstractNumId w:val="16"/>
  </w:num>
  <w:num w:numId="17">
    <w:abstractNumId w:val="10"/>
  </w:num>
  <w:num w:numId="18">
    <w:abstractNumId w:val="19"/>
  </w:num>
  <w:num w:numId="19">
    <w:abstractNumId w:val="12"/>
  </w:num>
  <w:num w:numId="20">
    <w:abstractNumId w:val="11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78"/>
    <w:rsid w:val="00050C34"/>
    <w:rsid w:val="000D3F41"/>
    <w:rsid w:val="00153A81"/>
    <w:rsid w:val="001D3F65"/>
    <w:rsid w:val="002C2CAC"/>
    <w:rsid w:val="002D7BBD"/>
    <w:rsid w:val="00355DCA"/>
    <w:rsid w:val="003B7118"/>
    <w:rsid w:val="00550317"/>
    <w:rsid w:val="00551A02"/>
    <w:rsid w:val="005534FA"/>
    <w:rsid w:val="00573D89"/>
    <w:rsid w:val="005C27AF"/>
    <w:rsid w:val="005D3A03"/>
    <w:rsid w:val="0063416C"/>
    <w:rsid w:val="00747B5A"/>
    <w:rsid w:val="008002C0"/>
    <w:rsid w:val="00800D3D"/>
    <w:rsid w:val="00814A32"/>
    <w:rsid w:val="008C5323"/>
    <w:rsid w:val="009A6A3B"/>
    <w:rsid w:val="00A35F44"/>
    <w:rsid w:val="00AC1C6E"/>
    <w:rsid w:val="00B823AA"/>
    <w:rsid w:val="00BA45DB"/>
    <w:rsid w:val="00BF4184"/>
    <w:rsid w:val="00C0601E"/>
    <w:rsid w:val="00C31D30"/>
    <w:rsid w:val="00CD6E39"/>
    <w:rsid w:val="00CF6E91"/>
    <w:rsid w:val="00D85B68"/>
    <w:rsid w:val="00DD2A78"/>
    <w:rsid w:val="00DD2ED0"/>
    <w:rsid w:val="00E6004D"/>
    <w:rsid w:val="00E81978"/>
    <w:rsid w:val="00F379B7"/>
    <w:rsid w:val="00F525FA"/>
    <w:rsid w:val="00FE1AC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1BD69"/>
  <w15:chartTrackingRefBased/>
  <w15:docId w15:val="{E3EA57B2-F9B9-4CFD-AD1F-53481259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root">
    <w:name w:val="root"/>
    <w:basedOn w:val="Normal"/>
    <w:rsid w:val="00DD2A7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zh-CN"/>
    </w:rPr>
  </w:style>
  <w:style w:type="character" w:customStyle="1" w:styleId="coursename">
    <w:name w:val="coursename"/>
    <w:basedOn w:val="DefaultParagraphFont"/>
    <w:rsid w:val="00DD2A78"/>
  </w:style>
  <w:style w:type="character" w:styleId="Hyperlink">
    <w:name w:val="Hyperlink"/>
    <w:basedOn w:val="DefaultParagraphFont"/>
    <w:uiPriority w:val="99"/>
    <w:unhideWhenUsed/>
    <w:rsid w:val="00573D8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ancy.l@coastalcaf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xia.w@northeastern.edu" TargetMode="External"/><Relationship Id="rId4" Type="http://schemas.openxmlformats.org/officeDocument/2006/relationships/styles" Target="styles.xml"/><Relationship Id="rId9" Type="http://schemas.openxmlformats.org/officeDocument/2006/relationships/hyperlink" Target="https://northeastern.blackboard.com/webapps/blackboard/execute/courseMain?course_id=_2608615_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we\AppData\Local\Packages\Microsoft.Office.Desktop_8wekyb3d8bbwe\LocalCache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6CD2F979724F59BEB46B21B7531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B720-5E01-4E7E-BD40-5655A59EC831}"/>
      </w:docPartPr>
      <w:docPartBody>
        <w:p w:rsidR="00B927AE" w:rsidRDefault="00F31E53">
          <w:pPr>
            <w:pStyle w:val="BD6CD2F979724F59BEB46B21B75318DF"/>
          </w:pPr>
          <w:r>
            <w:t>[Title Here, up to 12 Words, on One to Two Lines]</w:t>
          </w:r>
        </w:p>
      </w:docPartBody>
    </w:docPart>
    <w:docPart>
      <w:docPartPr>
        <w:name w:val="363BB445B48149849F35F5C16CAE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5E658-4F10-424C-B0F1-FFAE5F1D41A8}"/>
      </w:docPartPr>
      <w:docPartBody>
        <w:p w:rsidR="00B927AE" w:rsidRDefault="00F31E53">
          <w:pPr>
            <w:pStyle w:val="363BB445B48149849F35F5C16CAEB82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53"/>
    <w:rsid w:val="000835B7"/>
    <w:rsid w:val="0085339D"/>
    <w:rsid w:val="00B927AE"/>
    <w:rsid w:val="00F3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6CD2F979724F59BEB46B21B75318DF">
    <w:name w:val="BD6CD2F979724F59BEB46B21B75318DF"/>
  </w:style>
  <w:style w:type="paragraph" w:customStyle="1" w:styleId="F43BAC121C914B26B2136E6925CAAA9C">
    <w:name w:val="F43BAC121C914B26B2136E6925CAAA9C"/>
  </w:style>
  <w:style w:type="paragraph" w:customStyle="1" w:styleId="211F875684E64A1DAF1EA752B4445E12">
    <w:name w:val="211F875684E64A1DAF1EA752B4445E12"/>
  </w:style>
  <w:style w:type="paragraph" w:customStyle="1" w:styleId="BC2F4276D8CF443D84577BE8D6138364">
    <w:name w:val="BC2F4276D8CF443D84577BE8D6138364"/>
  </w:style>
  <w:style w:type="paragraph" w:customStyle="1" w:styleId="0C726EC7E05C47938DB028CF8FB65DC1">
    <w:name w:val="0C726EC7E05C47938DB028CF8FB65DC1"/>
  </w:style>
  <w:style w:type="paragraph" w:customStyle="1" w:styleId="281D047D445244D2ADB146834CF7E634">
    <w:name w:val="281D047D445244D2ADB146834CF7E63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9A53BE46DFA45BB8AA2E9A0E9A14987">
    <w:name w:val="D9A53BE46DFA45BB8AA2E9A0E9A14987"/>
  </w:style>
  <w:style w:type="paragraph" w:customStyle="1" w:styleId="3BA287F27B3E47F6B056EE46D4780D19">
    <w:name w:val="3BA287F27B3E47F6B056EE46D4780D19"/>
  </w:style>
  <w:style w:type="paragraph" w:customStyle="1" w:styleId="A02A397B85544949859C50330F994645">
    <w:name w:val="A02A397B85544949859C50330F994645"/>
  </w:style>
  <w:style w:type="paragraph" w:customStyle="1" w:styleId="E541AF81B8B34CE29D88C36027D8D354">
    <w:name w:val="E541AF81B8B34CE29D88C36027D8D354"/>
  </w:style>
  <w:style w:type="paragraph" w:customStyle="1" w:styleId="924DF534FEB94BA29639C23B8E9E0141">
    <w:name w:val="924DF534FEB94BA29639C23B8E9E0141"/>
  </w:style>
  <w:style w:type="paragraph" w:customStyle="1" w:styleId="D69128CCEF2F40C2965DD4CFA131793B">
    <w:name w:val="D69128CCEF2F40C2965DD4CFA131793B"/>
  </w:style>
  <w:style w:type="paragraph" w:customStyle="1" w:styleId="274EFD1A83DA4647B956C4FA3B5A03C8">
    <w:name w:val="274EFD1A83DA4647B956C4FA3B5A03C8"/>
  </w:style>
  <w:style w:type="paragraph" w:customStyle="1" w:styleId="E119DC78AA2343A9863F0B91E510C4D3">
    <w:name w:val="E119DC78AA2343A9863F0B91E510C4D3"/>
  </w:style>
  <w:style w:type="paragraph" w:customStyle="1" w:styleId="C6795A1E57D040B4A12F680DAC4AF168">
    <w:name w:val="C6795A1E57D040B4A12F680DAC4AF168"/>
  </w:style>
  <w:style w:type="paragraph" w:customStyle="1" w:styleId="0BC641F2EA9646A9A205C0D1A4F30D1C">
    <w:name w:val="0BC641F2EA9646A9A205C0D1A4F30D1C"/>
  </w:style>
  <w:style w:type="paragraph" w:customStyle="1" w:styleId="68FD20CFB60B47B7970688D526E8D8C3">
    <w:name w:val="68FD20CFB60B47B7970688D526E8D8C3"/>
  </w:style>
  <w:style w:type="paragraph" w:customStyle="1" w:styleId="843D045953D44191A6467D93CAB2A9C9">
    <w:name w:val="843D045953D44191A6467D93CAB2A9C9"/>
  </w:style>
  <w:style w:type="paragraph" w:customStyle="1" w:styleId="881B723D29F04461918735C8D08DBEE5">
    <w:name w:val="881B723D29F04461918735C8D08DBEE5"/>
  </w:style>
  <w:style w:type="paragraph" w:customStyle="1" w:styleId="F0F352E870164CC8BEC22D7C69B6B1C0">
    <w:name w:val="F0F352E870164CC8BEC22D7C69B6B1C0"/>
  </w:style>
  <w:style w:type="paragraph" w:customStyle="1" w:styleId="CEDB1457096F490CAE65B28A602E354E">
    <w:name w:val="CEDB1457096F490CAE65B28A602E354E"/>
  </w:style>
  <w:style w:type="paragraph" w:customStyle="1" w:styleId="221E2B340F754CB291EFEA3D2D989163">
    <w:name w:val="221E2B340F754CB291EFEA3D2D989163"/>
  </w:style>
  <w:style w:type="paragraph" w:customStyle="1" w:styleId="37F111CC5C1A4B43A3D880C516436915">
    <w:name w:val="37F111CC5C1A4B43A3D880C516436915"/>
  </w:style>
  <w:style w:type="paragraph" w:customStyle="1" w:styleId="B3632D98F7F9480ABFA7D4148DBB90C9">
    <w:name w:val="B3632D98F7F9480ABFA7D4148DBB90C9"/>
  </w:style>
  <w:style w:type="paragraph" w:customStyle="1" w:styleId="367654B83A19463C94FA092E22C3CB8C">
    <w:name w:val="367654B83A19463C94FA092E22C3CB8C"/>
  </w:style>
  <w:style w:type="paragraph" w:customStyle="1" w:styleId="198F10E48519434987E151BBADC8784B">
    <w:name w:val="198F10E48519434987E151BBADC8784B"/>
  </w:style>
  <w:style w:type="paragraph" w:customStyle="1" w:styleId="42CD3E1BD71644B7B72E7C3FEC8EE667">
    <w:name w:val="42CD3E1BD71644B7B72E7C3FEC8EE667"/>
  </w:style>
  <w:style w:type="paragraph" w:customStyle="1" w:styleId="A732785A0AFE4231934B6D2F5D8E86A8">
    <w:name w:val="A732785A0AFE4231934B6D2F5D8E86A8"/>
  </w:style>
  <w:style w:type="paragraph" w:customStyle="1" w:styleId="C27A34F3B26740179BE14B94B170380B">
    <w:name w:val="C27A34F3B26740179BE14B94B170380B"/>
  </w:style>
  <w:style w:type="paragraph" w:customStyle="1" w:styleId="315388F7DA064F8DAA79D610FE761FE0">
    <w:name w:val="315388F7DA064F8DAA79D610FE761FE0"/>
  </w:style>
  <w:style w:type="paragraph" w:customStyle="1" w:styleId="8A60D92FA43D42949EC058F58A2C970A">
    <w:name w:val="8A60D92FA43D42949EC058F58A2C970A"/>
  </w:style>
  <w:style w:type="paragraph" w:customStyle="1" w:styleId="9905E922898B4F7F98C7A8F2123B4A1E">
    <w:name w:val="9905E922898B4F7F98C7A8F2123B4A1E"/>
  </w:style>
  <w:style w:type="paragraph" w:customStyle="1" w:styleId="C9BC3A2900734CA3BCEAFD011E97F600">
    <w:name w:val="C9BC3A2900734CA3BCEAFD011E97F600"/>
  </w:style>
  <w:style w:type="paragraph" w:customStyle="1" w:styleId="BB4415F6BCC744AFB3E94CD266C5238D">
    <w:name w:val="BB4415F6BCC744AFB3E94CD266C5238D"/>
  </w:style>
  <w:style w:type="paragraph" w:customStyle="1" w:styleId="5F81F0D42F6949E9A92353E0553CD71F">
    <w:name w:val="5F81F0D42F6949E9A92353E0553CD71F"/>
  </w:style>
  <w:style w:type="paragraph" w:customStyle="1" w:styleId="7E5C8A1C7D1F429C8C5B63704E87DA1F">
    <w:name w:val="7E5C8A1C7D1F429C8C5B63704E87DA1F"/>
  </w:style>
  <w:style w:type="paragraph" w:customStyle="1" w:styleId="FB3C9F2DC4EC4C14B01528DA2313C121">
    <w:name w:val="FB3C9F2DC4EC4C14B01528DA2313C121"/>
  </w:style>
  <w:style w:type="paragraph" w:customStyle="1" w:styleId="D5BF5BDEE89F46FEA4EFB79A30CC2858">
    <w:name w:val="D5BF5BDEE89F46FEA4EFB79A30CC2858"/>
  </w:style>
  <w:style w:type="paragraph" w:customStyle="1" w:styleId="DFB0822847DC459FAAA7863FC491E27C">
    <w:name w:val="DFB0822847DC459FAAA7863FC491E27C"/>
  </w:style>
  <w:style w:type="paragraph" w:customStyle="1" w:styleId="57916080E2994B0287CC382812B8964C">
    <w:name w:val="57916080E2994B0287CC382812B8964C"/>
  </w:style>
  <w:style w:type="paragraph" w:customStyle="1" w:styleId="9FB165BBD78A48D49C1EEA08ABF0E2AF">
    <w:name w:val="9FB165BBD78A48D49C1EEA08ABF0E2AF"/>
  </w:style>
  <w:style w:type="paragraph" w:customStyle="1" w:styleId="E6D79D2EFD9D4B1DABAFC8DF7FED5E75">
    <w:name w:val="E6D79D2EFD9D4B1DABAFC8DF7FED5E75"/>
  </w:style>
  <w:style w:type="paragraph" w:customStyle="1" w:styleId="C2085C31266E4DF089DE1BBEDD3B4FC4">
    <w:name w:val="C2085C31266E4DF089DE1BBEDD3B4FC4"/>
  </w:style>
  <w:style w:type="paragraph" w:customStyle="1" w:styleId="A85D2D8C366042AEA3AEE222C32E82FF">
    <w:name w:val="A85D2D8C366042AEA3AEE222C32E82FF"/>
  </w:style>
  <w:style w:type="paragraph" w:customStyle="1" w:styleId="3544732875D441278AE0A7CC8014FB50">
    <w:name w:val="3544732875D441278AE0A7CC8014FB50"/>
  </w:style>
  <w:style w:type="paragraph" w:customStyle="1" w:styleId="6DCEEAB368074970BEA9758BC808B236">
    <w:name w:val="6DCEEAB368074970BEA9758BC808B236"/>
  </w:style>
  <w:style w:type="paragraph" w:customStyle="1" w:styleId="AADD22F094124B669F8640344D90004C">
    <w:name w:val="AADD22F094124B669F8640344D90004C"/>
  </w:style>
  <w:style w:type="paragraph" w:customStyle="1" w:styleId="CD1D94E9E6BC4C35B4BB50C647CE6D9B">
    <w:name w:val="CD1D94E9E6BC4C35B4BB50C647CE6D9B"/>
  </w:style>
  <w:style w:type="paragraph" w:customStyle="1" w:styleId="DCB03713388C4C55BBACA4FEFEB2A140">
    <w:name w:val="DCB03713388C4C55BBACA4FEFEB2A140"/>
  </w:style>
  <w:style w:type="paragraph" w:customStyle="1" w:styleId="CB2FFBDF70C0453280DEB8966BA555B8">
    <w:name w:val="CB2FFBDF70C0453280DEB8966BA555B8"/>
  </w:style>
  <w:style w:type="paragraph" w:customStyle="1" w:styleId="7E40CBACA26C4ED0B14648BCFB1E7687">
    <w:name w:val="7E40CBACA26C4ED0B14648BCFB1E7687"/>
  </w:style>
  <w:style w:type="paragraph" w:customStyle="1" w:styleId="9EB916B8591C4B1BBF7F162953C790C3">
    <w:name w:val="9EB916B8591C4B1BBF7F162953C790C3"/>
  </w:style>
  <w:style w:type="paragraph" w:customStyle="1" w:styleId="70E20ADA656942A991ECEA1F6D5DCFDD">
    <w:name w:val="70E20ADA656942A991ECEA1F6D5DCFDD"/>
  </w:style>
  <w:style w:type="paragraph" w:customStyle="1" w:styleId="F5CA41067E8C4A55B33A08F5818A1A0B">
    <w:name w:val="F5CA41067E8C4A55B33A08F5818A1A0B"/>
  </w:style>
  <w:style w:type="paragraph" w:customStyle="1" w:styleId="A85C6EA7813C4CB9BA7A20ACF9FC60FF">
    <w:name w:val="A85C6EA7813C4CB9BA7A20ACF9FC60FF"/>
  </w:style>
  <w:style w:type="paragraph" w:customStyle="1" w:styleId="DADC95CB81A2447FAC8101FFC3CC5CE0">
    <w:name w:val="DADC95CB81A2447FAC8101FFC3CC5CE0"/>
  </w:style>
  <w:style w:type="paragraph" w:customStyle="1" w:styleId="5048D1D5DBBD4DFE91BA2389C624A5D9">
    <w:name w:val="5048D1D5DBBD4DFE91BA2389C624A5D9"/>
  </w:style>
  <w:style w:type="paragraph" w:customStyle="1" w:styleId="E04CCC723D3C44EC88A6F8B6362899C4">
    <w:name w:val="E04CCC723D3C44EC88A6F8B6362899C4"/>
  </w:style>
  <w:style w:type="paragraph" w:customStyle="1" w:styleId="E85498C79546493284CB21748C9BDD86">
    <w:name w:val="E85498C79546493284CB21748C9BDD86"/>
  </w:style>
  <w:style w:type="paragraph" w:customStyle="1" w:styleId="3AFBE039AA8742699FAAA9D224333C25">
    <w:name w:val="3AFBE039AA8742699FAAA9D224333C25"/>
  </w:style>
  <w:style w:type="paragraph" w:customStyle="1" w:styleId="83B3352E41FD4741A2B86D5FD3F00B7F">
    <w:name w:val="83B3352E41FD4741A2B86D5FD3F00B7F"/>
  </w:style>
  <w:style w:type="paragraph" w:customStyle="1" w:styleId="363BB445B48149849F35F5C16CAEB82C">
    <w:name w:val="363BB445B48149849F35F5C16CAEB82C"/>
  </w:style>
  <w:style w:type="paragraph" w:customStyle="1" w:styleId="F4183DE499AF4DDB91439FDC02987234">
    <w:name w:val="F4183DE499AF4DDB91439FDC02987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PLAN FOR COASTAL CAFÉ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64A1D7-F842-4565-ABFB-3B35C24D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416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for Coastal Cafe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for Coastal Cafe</dc:title>
  <dc:subject/>
  <dc:creator>Summer Xia</dc:creator>
  <cp:keywords/>
  <dc:description/>
  <cp:lastModifiedBy>Xia Summer</cp:lastModifiedBy>
  <cp:revision>7</cp:revision>
  <dcterms:created xsi:type="dcterms:W3CDTF">2020-05-22T20:17:00Z</dcterms:created>
  <dcterms:modified xsi:type="dcterms:W3CDTF">2020-06-21T16:55:00Z</dcterms:modified>
</cp:coreProperties>
</file>